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GoBack" w:id="0"/>
    <w:bookmarkEnd w:id="0"/>
    <w:p w:rsidRPr="003F36E1" w:rsidR="00500E36" w:rsidP="003F7405" w:rsidRDefault="00EC3A7B">
      <w:pPr>
        <w:pStyle w:val="Subtitle"/>
      </w:pPr>
      <w:sdt>
        <w:sdtEndPr/>
        <w:sdtContent>
          <w:r w:rsidRPr="003F7405" w:rsidR="00500E36">
            <w:rPr>
              <w:rStyle w:val="SubtitleChar"/>
            </w:rPr>
            <w:t>YOUR HIGH SCHOOL111</w:t>
          </w:r>
        </w:sdtContent>
      </w:sdt>
    </w:p>
    <w:p w:rsidRPr="00637172" w:rsidR="00500E36" w:rsidP="00637172" w:rsidRDefault="00EC3A7B">
      <w:pPr>
        <w:pStyle w:val="Heading1"/>
      </w:pPr>
      <w:sdt>
        <w:sdtEndPr/>
        <w:sdtContent>
          <w:r w:rsidRPr="00637172" w:rsidR="00500E36">
            <w:t>THIS CERTIFIES THAT</w:t>
          </w:r>
        </w:sdtContent>
      </w:sdt>
    </w:p>
    <w:sdt>
      <w:sdtEndPr/>
      <w:sdtContent>
        <w:p w:rsidR="00500E36" w:rsidP="00637172" w:rsidRDefault="00500E36">
          <w:pPr>
            <w:pStyle w:val="Title"/>
          </w:pPr>
          <w:r>
            <w:t>Name</w:t>
          </w:r>
        </w:p>
      </w:sdtContent>
    </w:sdt>
    <w:p w:rsidR="00500E36" w:rsidP="00A91699" w:rsidRDefault="00EC3A7B">
      <w:sdt>
        <w:sdtEndPr/>
        <w:sdtContent>
          <w:r w:rsidR="00500E36">
            <w:t>and is therefore awarded this</w:t>
          </w:r>
        </w:sdtContent>
      </w:sdt>
      <w:r w:rsidR="00500E36">
        <w:t xml:space="preserve"> </w:t>
      </w:r>
      <w:sdt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EndPr/>
        <w:sdtContent>
          <w:r w:rsidR="00500E36">
            <w:t>and is therefore awarded this</w:t>
          </w:r>
        </w:sdtContent>
      </w:sdt>
    </w:p>
    <w:p w:rsidR="00500E36" w:rsidP="00637172" w:rsidRDefault="00EC3A7B">
      <w:pPr>
        <w:pStyle w:val="Title"/>
      </w:pPr>
      <w:sdt>
        <w:sdtEndPr/>
        <w:sdtContent>
          <w:r w:rsidR="00500E36">
            <w:t>DIPLOMA</w:t>
          </w:r>
        </w:sdtContent>
      </w:sdt>
    </w:p>
    <w:p w:rsidR="00500E36" w:rsidP="00150073" w:rsidRDefault="00EC3A7B">
      <w:sdt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EndPr/>
        <w:sdtContent>
          <w:r w:rsidR="00500E36">
            <w:t>Day</w:t>
          </w:r>
        </w:sdtContent>
      </w:sdt>
      <w:r w:rsidR="00500E36">
        <w:t xml:space="preserve"> </w:t>
      </w:r>
      <w:sdt>
        <w:sdtEndPr/>
        <w:sdtContent>
          <w:r w:rsidR="00500E36">
            <w:t>of</w:t>
          </w:r>
        </w:sdtContent>
      </w:sdt>
      <w:r w:rsidR="00500E36">
        <w:t xml:space="preserve"> </w:t>
      </w:r>
      <w:sdt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jc w:val="center"/>
        </w:trPr>
        <w:tc>
          <w:tcPr>
            <w:tcW w:w="3927" w:type="dxa"/>
            <w:vAlign w:val="bottom"/>
          </w:tcPr>
          <w:p w:rsidR="0005145F" w:rsidRDefault="00EC3A7B">
            <w:pPr>
              <w:pStyle w:val="Signature"/>
            </w:pPr>
            <w:sdt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Pr="00A91699" w:rsidR="00A91699" w:rsidP="00A91699" w:rsidRDefault="00A91699">
            <w:pPr>
              <w:pStyle w:val="Seal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EndPr/>
                                  <w:sdtContent>
                                    <w:p w:rsidR="00A91699" w:rsidP="00A91699" w:rsidRDefault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Title: Circle with word 'seal' inside" o:spid="_x0000_s1026" fillcolor="white [3212]" strokecolor="#444d26 [3215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>
                      <v:stroke joinstyle="miter"/>
                      <v:textbox>
                        <w:txbxContent>
                          <w:sdt>
                            <w:sdtEndPr/>
                            <w:sdtContent>
                              <w:p w:rsidR="00A91699" w:rsidP="00A91699" w:rsidRDefault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P="004411C1" w:rsidRDefault="00D47F75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7B" w:rsidRDefault="00EC3A7B">
      <w:r>
        <w:separator/>
      </w:r>
    </w:p>
  </w:endnote>
  <w:endnote w:type="continuationSeparator" w:id="0">
    <w:p w:rsidR="00EC3A7B" w:rsidRDefault="00EC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P="00D47F75" w:rsidRDefault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7B" w:rsidRDefault="00EC3A7B">
      <w:r>
        <w:separator/>
      </w:r>
    </w:p>
  </w:footnote>
  <w:footnote w:type="continuationSeparator" w:id="0">
    <w:p w:rsidR="00EC3A7B" w:rsidRDefault="00EC3A7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D70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editId="17BA3DA5" wp14:anchorId="20B696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F75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1" locked="1" layoutInCell="1" allowOverlap="1" wp14:editId="17BA3DA5" wp14:anchorId="20B696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136EA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EC3A7B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60894-A45D-45B5-A30F-4E5FDD4B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iejo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215557DBAB401987F28894F03E8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CECF-7C52-4B3A-B9F8-2617715C3221}"/>
      </w:docPartPr>
      <w:docPartBody>
        <w:p w:rsidR="00000000" w:rsidRDefault="000451AE">
          <w:pPr>
            <w:pStyle w:val="CC215557DBAB401987F28894F03E80A0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E65881721D9A45F59CF0EE0453421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95B4B-0D48-4A10-96B2-6007A7403BC9}"/>
      </w:docPartPr>
      <w:docPartBody>
        <w:p w:rsidR="00000000" w:rsidRDefault="000451AE">
          <w:pPr>
            <w:pStyle w:val="E65881721D9A45F59CF0EE0453421C7F"/>
          </w:pPr>
          <w:r w:rsidRPr="00637172">
            <w:t>THIS CERTIFIES THAT</w:t>
          </w:r>
        </w:p>
      </w:docPartBody>
    </w:docPart>
    <w:docPart>
      <w:docPartPr>
        <w:name w:val="270A036FD6194673832906450D43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B8D3-FE92-43A0-A6B5-16443348D716}"/>
      </w:docPartPr>
      <w:docPartBody>
        <w:p w:rsidR="00000000" w:rsidRDefault="000451AE">
          <w:pPr>
            <w:pStyle w:val="270A036FD6194673832906450D430AEB"/>
          </w:pPr>
          <w:r>
            <w:t>Name</w:t>
          </w:r>
        </w:p>
      </w:docPartBody>
    </w:docPart>
    <w:docPart>
      <w:docPartPr>
        <w:name w:val="D676DB781F58442EB3D36F208053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72F79-1C56-421C-B4FD-4B996D9816BB}"/>
      </w:docPartPr>
      <w:docPartBody>
        <w:p w:rsidR="00000000" w:rsidRDefault="000451AE">
          <w:pPr>
            <w:pStyle w:val="D676DB781F58442EB3D36F208053DB12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63F7C39767F945998B996D910FD20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7895-B162-436D-9D46-3B0DED669D6F}"/>
      </w:docPartPr>
      <w:docPartBody>
        <w:p w:rsidR="00000000" w:rsidRDefault="000451AE">
          <w:pPr>
            <w:pStyle w:val="63F7C39767F945998B996D910FD2069E"/>
          </w:pPr>
          <w:r>
            <w:t>State</w:t>
          </w:r>
        </w:p>
      </w:docPartBody>
    </w:docPart>
    <w:docPart>
      <w:docPartPr>
        <w:name w:val="A40E1610E914430D9849E156D21B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7A08-FE99-4580-9153-B64AB1C4CDCC}"/>
      </w:docPartPr>
      <w:docPartBody>
        <w:p w:rsidR="00000000" w:rsidRDefault="000451AE">
          <w:pPr>
            <w:pStyle w:val="A40E1610E914430D9849E156D21B7582"/>
          </w:pPr>
          <w:r>
            <w:t>and is therefore awarded this</w:t>
          </w:r>
        </w:p>
      </w:docPartBody>
    </w:docPart>
    <w:docPart>
      <w:docPartPr>
        <w:name w:val="8A01A129B49F49F8B93458EF79AC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7E689-CB6E-4CC7-AFED-D3BF105BEE44}"/>
      </w:docPartPr>
      <w:docPartBody>
        <w:p w:rsidR="00000000" w:rsidRDefault="000451AE">
          <w:pPr>
            <w:pStyle w:val="8A01A129B49F49F8B93458EF79AC06BB"/>
          </w:pPr>
          <w:r>
            <w:t>DIPLOMA</w:t>
          </w:r>
        </w:p>
      </w:docPartBody>
    </w:docPart>
    <w:docPart>
      <w:docPartPr>
        <w:name w:val="6460DD1C73D940C2BA9A046AD5A27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281B4-A67B-4CD7-847A-3B4F7D3A62C2}"/>
      </w:docPartPr>
      <w:docPartBody>
        <w:p w:rsidR="00000000" w:rsidRDefault="000451AE">
          <w:pPr>
            <w:pStyle w:val="6460DD1C73D940C2BA9A046AD5A2712F"/>
          </w:pPr>
          <w:r>
            <w:t>Dated this</w:t>
          </w:r>
        </w:p>
      </w:docPartBody>
    </w:docPart>
    <w:docPart>
      <w:docPartPr>
        <w:name w:val="111817CC96524BEA9CDB78E79FCEF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6A339-B052-4737-82B0-11553DE3F4CE}"/>
      </w:docPartPr>
      <w:docPartBody>
        <w:p w:rsidR="00000000" w:rsidRDefault="000451AE">
          <w:pPr>
            <w:pStyle w:val="111817CC96524BEA9CDB78E79FCEF92C"/>
          </w:pPr>
          <w:r>
            <w:t>Day</w:t>
          </w:r>
        </w:p>
      </w:docPartBody>
    </w:docPart>
    <w:docPart>
      <w:docPartPr>
        <w:name w:val="7ACC8140425B4BBAA2CA373B93CB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EE6C1-C2BD-4616-8749-C33EAC6F3DF1}"/>
      </w:docPartPr>
      <w:docPartBody>
        <w:p w:rsidR="00000000" w:rsidRDefault="000451AE">
          <w:pPr>
            <w:pStyle w:val="7ACC8140425B4BBAA2CA373B93CB13AF"/>
          </w:pPr>
          <w:r>
            <w:t>of</w:t>
          </w:r>
        </w:p>
      </w:docPartBody>
    </w:docPart>
    <w:docPart>
      <w:docPartPr>
        <w:name w:val="58C959625C554DEB93A2C26502D4B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41989-85EB-4940-AD1D-48D3DFF1E5A5}"/>
      </w:docPartPr>
      <w:docPartBody>
        <w:p w:rsidR="00000000" w:rsidRDefault="000451AE">
          <w:pPr>
            <w:pStyle w:val="58C959625C554DEB93A2C26502D4B594"/>
          </w:pPr>
          <w:r>
            <w:t>Month</w:t>
          </w:r>
        </w:p>
      </w:docPartBody>
    </w:docPart>
    <w:docPart>
      <w:docPartPr>
        <w:name w:val="8EBF4B8637AF4FB38F0B4A82CF89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42659-8B91-45E8-A8FD-29728B50529D}"/>
      </w:docPartPr>
      <w:docPartBody>
        <w:p w:rsidR="00000000" w:rsidRDefault="000451AE">
          <w:pPr>
            <w:pStyle w:val="8EBF4B8637AF4FB38F0B4A82CF89F5E7"/>
          </w:pPr>
          <w:r>
            <w:t>Superintendent</w:t>
          </w:r>
        </w:p>
      </w:docPartBody>
    </w:docPart>
    <w:docPart>
      <w:docPartPr>
        <w:name w:val="95F60A4F3A984DC88959859CA6B6C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8176-1206-4B5A-901E-79A2570A9AA9}"/>
      </w:docPartPr>
      <w:docPartBody>
        <w:p w:rsidR="00000000" w:rsidRDefault="000451AE">
          <w:pPr>
            <w:pStyle w:val="95F60A4F3A984DC88959859CA6B6CBE8"/>
          </w:pPr>
          <w:r>
            <w:t>Principal</w:t>
          </w:r>
        </w:p>
      </w:docPartBody>
    </w:docPart>
    <w:docPart>
      <w:docPartPr>
        <w:name w:val="934C0D81304946FB823F4520E1DC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C0B2-72AC-46F9-BAC3-4E51A8A22C4C}"/>
      </w:docPartPr>
      <w:docPartBody>
        <w:p w:rsidR="00000000" w:rsidRDefault="000451AE">
          <w:pPr>
            <w:pStyle w:val="934C0D81304946FB823F4520E1DCE653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AE"/>
    <w:rsid w:val="000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val="en-US" w:eastAsia="ja-JP"/>
    </w:rPr>
  </w:style>
  <w:style w:type="paragraph" w:customStyle="1" w:styleId="CC215557DBAB401987F28894F03E80A0">
    <w:name w:val="CC215557DBAB401987F28894F03E80A0"/>
  </w:style>
  <w:style w:type="paragraph" w:customStyle="1" w:styleId="E65881721D9A45F59CF0EE0453421C7F">
    <w:name w:val="E65881721D9A45F59CF0EE0453421C7F"/>
  </w:style>
  <w:style w:type="paragraph" w:customStyle="1" w:styleId="270A036FD6194673832906450D430AEB">
    <w:name w:val="270A036FD6194673832906450D430AEB"/>
  </w:style>
  <w:style w:type="paragraph" w:customStyle="1" w:styleId="D676DB781F58442EB3D36F208053DB12">
    <w:name w:val="D676DB781F58442EB3D36F208053DB12"/>
  </w:style>
  <w:style w:type="paragraph" w:customStyle="1" w:styleId="63F7C39767F945998B996D910FD2069E">
    <w:name w:val="63F7C39767F945998B996D910FD2069E"/>
  </w:style>
  <w:style w:type="paragraph" w:customStyle="1" w:styleId="A40E1610E914430D9849E156D21B7582">
    <w:name w:val="A40E1610E914430D9849E156D21B7582"/>
  </w:style>
  <w:style w:type="paragraph" w:customStyle="1" w:styleId="8A01A129B49F49F8B93458EF79AC06BB">
    <w:name w:val="8A01A129B49F49F8B93458EF79AC06BB"/>
  </w:style>
  <w:style w:type="paragraph" w:customStyle="1" w:styleId="6460DD1C73D940C2BA9A046AD5A2712F">
    <w:name w:val="6460DD1C73D940C2BA9A046AD5A2712F"/>
  </w:style>
  <w:style w:type="paragraph" w:customStyle="1" w:styleId="111817CC96524BEA9CDB78E79FCEF92C">
    <w:name w:val="111817CC96524BEA9CDB78E79FCEF92C"/>
  </w:style>
  <w:style w:type="paragraph" w:customStyle="1" w:styleId="7ACC8140425B4BBAA2CA373B93CB13AF">
    <w:name w:val="7ACC8140425B4BBAA2CA373B93CB13AF"/>
  </w:style>
  <w:style w:type="paragraph" w:customStyle="1" w:styleId="58C959625C554DEB93A2C26502D4B594">
    <w:name w:val="58C959625C554DEB93A2C26502D4B594"/>
  </w:style>
  <w:style w:type="paragraph" w:customStyle="1" w:styleId="8EBF4B8637AF4FB38F0B4A82CF89F5E7">
    <w:name w:val="8EBF4B8637AF4FB38F0B4A82CF89F5E7"/>
  </w:style>
  <w:style w:type="paragraph" w:customStyle="1" w:styleId="95F60A4F3A984DC88959859CA6B6CBE8">
    <w:name w:val="95F60A4F3A984DC88959859CA6B6CBE8"/>
  </w:style>
  <w:style w:type="paragraph" w:customStyle="1" w:styleId="934C0D81304946FB823F4520E1DCE653">
    <w:name w:val="934C0D81304946FB823F4520E1DCE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dviejo</dc:creator>
  <cp:lastModifiedBy>David Viejo</cp:lastModifiedBy>
  <cp:revision>1</cp:revision>
  <dcterms:created xsi:type="dcterms:W3CDTF">2018-10-18T19:00:00Z</dcterms:created>
  <dcterms:modified xsi:type="dcterms:W3CDTF">2018-10-18T19:00:00Z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