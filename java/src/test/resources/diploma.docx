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00E36" w:rsidRPr="003F36E1" w:rsidRDefault="00EC3A7B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CC215557DBAB401987F28894F03E80A0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EC3A7B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E65881721D9A45F59CF0EE0453421C7F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sdt>
      <w:sdtPr>
        <w:alias w:val="Enter name:"/>
        <w:tag w:val="Enter name:"/>
        <w:id w:val="-615908172"/>
        <w:placeholder>
          <w:docPart w:val="270A036FD6194673832906450D430AEB"/>
        </w:placeholder>
        <w:temporary/>
        <w:showingPlcHdr/>
        <w15:appearance w15:val="hidden"/>
      </w:sdtPr>
      <w:sdtEndPr/>
      <w:sdtContent>
        <w:p w:rsidR="00500E36" w:rsidRDefault="00500E36" w:rsidP="00637172">
          <w:pPr>
            <w:pStyle w:val="Title"/>
          </w:pPr>
          <w:r>
            <w:t>Name</w:t>
          </w:r>
        </w:p>
      </w:sdtContent>
    </w:sdt>
    <w:p w:rsidR="00500E36" w:rsidRDefault="00EC3A7B" w:rsidP="00A91699">
      <w:sdt>
        <w:sdtPr>
          <w:alias w:val="Certificate description:"/>
          <w:tag w:val="Certificate description:"/>
          <w:id w:val="1826703404"/>
          <w:placeholder>
            <w:docPart w:val="D676DB781F58442EB3D36F208053DB12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63F7C39767F945998B996D910FD2069E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A40E1610E914430D9849E156D21B7582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Default="00EC3A7B" w:rsidP="00637172">
      <w:pPr>
        <w:pStyle w:val="Title"/>
      </w:pPr>
      <w:sdt>
        <w:sdtPr>
          <w:alias w:val="Enter diploma:"/>
          <w:tag w:val="Enter diploma:"/>
          <w:id w:val="-328978246"/>
          <w:placeholder>
            <w:docPart w:val="8A01A129B49F49F8B93458EF79AC06BB"/>
          </w:placeholder>
          <w:temporary/>
          <w:showingPlcHdr/>
          <w15:appearance w15:val="hidden"/>
        </w:sdtPr>
        <w:sdtEndPr/>
        <w:sdtContent>
          <w:r w:rsidR="00500E36">
            <w:t>DIPLOMA</w:t>
          </w:r>
        </w:sdtContent>
      </w:sdt>
    </w:p>
    <w:p w:rsidR="00500E36" w:rsidRDefault="00EC3A7B" w:rsidP="00150073">
      <w:sdt>
        <w:sdtPr>
          <w:alias w:val="Dated this:"/>
          <w:tag w:val="Dated this:"/>
          <w:id w:val="-959646735"/>
          <w:placeholder>
            <w:docPart w:val="6460DD1C73D940C2BA9A046AD5A2712F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111817CC96524BEA9CDB78E79FCEF92C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7ACC8140425B4BBAA2CA373B93CB13AF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58C959625C554DEB93A2C26502D4B594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EC3A7B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8EBF4B8637AF4FB38F0B4A82CF89F5E7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934C0D81304946FB823F4520E1DCE65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934C0D81304946FB823F4520E1DCE65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95F60A4F3A984DC88959859CA6B6CB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7B" w:rsidRDefault="00EC3A7B">
      <w:r>
        <w:separator/>
      </w:r>
    </w:p>
  </w:endnote>
  <w:endnote w:type="continuationSeparator" w:id="0">
    <w:p w:rsidR="00EC3A7B" w:rsidRDefault="00EC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1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7B" w:rsidRDefault="00EC3A7B">
      <w:r>
        <w:separator/>
      </w:r>
    </w:p>
  </w:footnote>
  <w:footnote w:type="continuationSeparator" w:id="0">
    <w:p w:rsidR="00EC3A7B" w:rsidRDefault="00EC3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D70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F75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136EA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EC3A7B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60894-A45D-45B5-A30F-4E5FDD4B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iejo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215557DBAB401987F28894F03E8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CECF-7C52-4B3A-B9F8-2617715C3221}"/>
      </w:docPartPr>
      <w:docPartBody>
        <w:p w:rsidR="00000000" w:rsidRDefault="000451AE">
          <w:pPr>
            <w:pStyle w:val="CC215557DBAB401987F28894F03E80A0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E65881721D9A45F59CF0EE0453421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95B4B-0D48-4A10-96B2-6007A7403BC9}"/>
      </w:docPartPr>
      <w:docPartBody>
        <w:p w:rsidR="00000000" w:rsidRDefault="000451AE">
          <w:pPr>
            <w:pStyle w:val="E65881721D9A45F59CF0EE0453421C7F"/>
          </w:pPr>
          <w:r w:rsidRPr="00637172">
            <w:t>THIS CERTIFIES THAT</w:t>
          </w:r>
        </w:p>
      </w:docPartBody>
    </w:docPart>
    <w:docPart>
      <w:docPartPr>
        <w:name w:val="270A036FD6194673832906450D430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B8D3-FE92-43A0-A6B5-16443348D716}"/>
      </w:docPartPr>
      <w:docPartBody>
        <w:p w:rsidR="00000000" w:rsidRDefault="000451AE">
          <w:pPr>
            <w:pStyle w:val="270A036FD6194673832906450D430AEB"/>
          </w:pPr>
          <w:r>
            <w:t>Name</w:t>
          </w:r>
        </w:p>
      </w:docPartBody>
    </w:docPart>
    <w:docPart>
      <w:docPartPr>
        <w:name w:val="D676DB781F58442EB3D36F208053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72F79-1C56-421C-B4FD-4B996D9816BB}"/>
      </w:docPartPr>
      <w:docPartBody>
        <w:p w:rsidR="00000000" w:rsidRDefault="000451AE">
          <w:pPr>
            <w:pStyle w:val="D676DB781F58442EB3D36F208053DB12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63F7C39767F945998B996D910FD20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7895-B162-436D-9D46-3B0DED669D6F}"/>
      </w:docPartPr>
      <w:docPartBody>
        <w:p w:rsidR="00000000" w:rsidRDefault="000451AE">
          <w:pPr>
            <w:pStyle w:val="63F7C39767F945998B996D910FD2069E"/>
          </w:pPr>
          <w:r>
            <w:t>State</w:t>
          </w:r>
        </w:p>
      </w:docPartBody>
    </w:docPart>
    <w:docPart>
      <w:docPartPr>
        <w:name w:val="A40E1610E914430D9849E156D21B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57A08-FE99-4580-9153-B64AB1C4CDCC}"/>
      </w:docPartPr>
      <w:docPartBody>
        <w:p w:rsidR="00000000" w:rsidRDefault="000451AE">
          <w:pPr>
            <w:pStyle w:val="A40E1610E914430D9849E156D21B7582"/>
          </w:pPr>
          <w:r>
            <w:t>and is therefore awarded this</w:t>
          </w:r>
        </w:p>
      </w:docPartBody>
    </w:docPart>
    <w:docPart>
      <w:docPartPr>
        <w:name w:val="8A01A129B49F49F8B93458EF79AC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E689-CB6E-4CC7-AFED-D3BF105BEE44}"/>
      </w:docPartPr>
      <w:docPartBody>
        <w:p w:rsidR="00000000" w:rsidRDefault="000451AE">
          <w:pPr>
            <w:pStyle w:val="8A01A129B49F49F8B93458EF79AC06BB"/>
          </w:pPr>
          <w:r>
            <w:t>DIPLOMA</w:t>
          </w:r>
        </w:p>
      </w:docPartBody>
    </w:docPart>
    <w:docPart>
      <w:docPartPr>
        <w:name w:val="6460DD1C73D940C2BA9A046AD5A27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81B4-A67B-4CD7-847A-3B4F7D3A62C2}"/>
      </w:docPartPr>
      <w:docPartBody>
        <w:p w:rsidR="00000000" w:rsidRDefault="000451AE">
          <w:pPr>
            <w:pStyle w:val="6460DD1C73D940C2BA9A046AD5A2712F"/>
          </w:pPr>
          <w:r>
            <w:t>Dated this</w:t>
          </w:r>
        </w:p>
      </w:docPartBody>
    </w:docPart>
    <w:docPart>
      <w:docPartPr>
        <w:name w:val="111817CC96524BEA9CDB78E79FCEF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6A339-B052-4737-82B0-11553DE3F4CE}"/>
      </w:docPartPr>
      <w:docPartBody>
        <w:p w:rsidR="00000000" w:rsidRDefault="000451AE">
          <w:pPr>
            <w:pStyle w:val="111817CC96524BEA9CDB78E79FCEF92C"/>
          </w:pPr>
          <w:r>
            <w:t>Day</w:t>
          </w:r>
        </w:p>
      </w:docPartBody>
    </w:docPart>
    <w:docPart>
      <w:docPartPr>
        <w:name w:val="7ACC8140425B4BBAA2CA373B93CB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EE6C1-C2BD-4616-8749-C33EAC6F3DF1}"/>
      </w:docPartPr>
      <w:docPartBody>
        <w:p w:rsidR="00000000" w:rsidRDefault="000451AE">
          <w:pPr>
            <w:pStyle w:val="7ACC8140425B4BBAA2CA373B93CB13AF"/>
          </w:pPr>
          <w:r>
            <w:t>of</w:t>
          </w:r>
        </w:p>
      </w:docPartBody>
    </w:docPart>
    <w:docPart>
      <w:docPartPr>
        <w:name w:val="58C959625C554DEB93A2C26502D4B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41989-85EB-4940-AD1D-48D3DFF1E5A5}"/>
      </w:docPartPr>
      <w:docPartBody>
        <w:p w:rsidR="00000000" w:rsidRDefault="000451AE">
          <w:pPr>
            <w:pStyle w:val="58C959625C554DEB93A2C26502D4B594"/>
          </w:pPr>
          <w:r>
            <w:t>Month</w:t>
          </w:r>
        </w:p>
      </w:docPartBody>
    </w:docPart>
    <w:docPart>
      <w:docPartPr>
        <w:name w:val="8EBF4B8637AF4FB38F0B4A82CF89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42659-8B91-45E8-A8FD-29728B50529D}"/>
      </w:docPartPr>
      <w:docPartBody>
        <w:p w:rsidR="00000000" w:rsidRDefault="000451AE">
          <w:pPr>
            <w:pStyle w:val="8EBF4B8637AF4FB38F0B4A82CF89F5E7"/>
          </w:pPr>
          <w:r>
            <w:t>Superintendent</w:t>
          </w:r>
        </w:p>
      </w:docPartBody>
    </w:docPart>
    <w:docPart>
      <w:docPartPr>
        <w:name w:val="95F60A4F3A984DC88959859CA6B6C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8176-1206-4B5A-901E-79A2570A9AA9}"/>
      </w:docPartPr>
      <w:docPartBody>
        <w:p w:rsidR="00000000" w:rsidRDefault="000451AE">
          <w:pPr>
            <w:pStyle w:val="95F60A4F3A984DC88959859CA6B6CBE8"/>
          </w:pPr>
          <w:r>
            <w:t>Principal</w:t>
          </w:r>
        </w:p>
      </w:docPartBody>
    </w:docPart>
    <w:docPart>
      <w:docPartPr>
        <w:name w:val="934C0D81304946FB823F4520E1DC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C0B2-72AC-46F9-BAC3-4E51A8A22C4C}"/>
      </w:docPartPr>
      <w:docPartBody>
        <w:p w:rsidR="00000000" w:rsidRDefault="000451AE">
          <w:pPr>
            <w:pStyle w:val="934C0D81304946FB823F4520E1DCE653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AE"/>
    <w:rsid w:val="000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val="en-US" w:eastAsia="ja-JP"/>
    </w:rPr>
  </w:style>
  <w:style w:type="paragraph" w:customStyle="1" w:styleId="CC215557DBAB401987F28894F03E80A0">
    <w:name w:val="CC215557DBAB401987F28894F03E80A0"/>
  </w:style>
  <w:style w:type="paragraph" w:customStyle="1" w:styleId="E65881721D9A45F59CF0EE0453421C7F">
    <w:name w:val="E65881721D9A45F59CF0EE0453421C7F"/>
  </w:style>
  <w:style w:type="paragraph" w:customStyle="1" w:styleId="270A036FD6194673832906450D430AEB">
    <w:name w:val="270A036FD6194673832906450D430AEB"/>
  </w:style>
  <w:style w:type="paragraph" w:customStyle="1" w:styleId="D676DB781F58442EB3D36F208053DB12">
    <w:name w:val="D676DB781F58442EB3D36F208053DB12"/>
  </w:style>
  <w:style w:type="paragraph" w:customStyle="1" w:styleId="63F7C39767F945998B996D910FD2069E">
    <w:name w:val="63F7C39767F945998B996D910FD2069E"/>
  </w:style>
  <w:style w:type="paragraph" w:customStyle="1" w:styleId="A40E1610E914430D9849E156D21B7582">
    <w:name w:val="A40E1610E914430D9849E156D21B7582"/>
  </w:style>
  <w:style w:type="paragraph" w:customStyle="1" w:styleId="8A01A129B49F49F8B93458EF79AC06BB">
    <w:name w:val="8A01A129B49F49F8B93458EF79AC06BB"/>
  </w:style>
  <w:style w:type="paragraph" w:customStyle="1" w:styleId="6460DD1C73D940C2BA9A046AD5A2712F">
    <w:name w:val="6460DD1C73D940C2BA9A046AD5A2712F"/>
  </w:style>
  <w:style w:type="paragraph" w:customStyle="1" w:styleId="111817CC96524BEA9CDB78E79FCEF92C">
    <w:name w:val="111817CC96524BEA9CDB78E79FCEF92C"/>
  </w:style>
  <w:style w:type="paragraph" w:customStyle="1" w:styleId="7ACC8140425B4BBAA2CA373B93CB13AF">
    <w:name w:val="7ACC8140425B4BBAA2CA373B93CB13AF"/>
  </w:style>
  <w:style w:type="paragraph" w:customStyle="1" w:styleId="58C959625C554DEB93A2C26502D4B594">
    <w:name w:val="58C959625C554DEB93A2C26502D4B594"/>
  </w:style>
  <w:style w:type="paragraph" w:customStyle="1" w:styleId="8EBF4B8637AF4FB38F0B4A82CF89F5E7">
    <w:name w:val="8EBF4B8637AF4FB38F0B4A82CF89F5E7"/>
  </w:style>
  <w:style w:type="paragraph" w:customStyle="1" w:styleId="95F60A4F3A984DC88959859CA6B6CBE8">
    <w:name w:val="95F60A4F3A984DC88959859CA6B6CBE8"/>
  </w:style>
  <w:style w:type="paragraph" w:customStyle="1" w:styleId="934C0D81304946FB823F4520E1DCE653">
    <w:name w:val="934C0D81304946FB823F4520E1DCE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dviejo</dc:creator>
  <cp:lastModifiedBy>David Viejo</cp:lastModifiedBy>
  <cp:revision>1</cp:revision>
  <dcterms:created xsi:type="dcterms:W3CDTF">2018-10-18T19:00:00Z</dcterms:created>
  <dcterms:modified xsi:type="dcterms:W3CDTF">2018-10-18T19:00:00Z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